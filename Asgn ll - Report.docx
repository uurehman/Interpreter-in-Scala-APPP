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sz w:val="24"/>
          <w:szCs w:val="24"/>
        </w:rPr>
        <w:id w:val="1068995422"/>
        <w:docPartObj>
          <w:docPartGallery w:val="Cover Pages"/>
          <w:docPartUnique/>
        </w:docPartObj>
      </w:sdtPr>
      <w:sdtEndPr>
        <w:rPr>
          <w:sz w:val="20"/>
          <w:szCs w:val="20"/>
        </w:rPr>
      </w:sdtEndPr>
      <w:sdtContent>
        <w:p w14:paraId="6E79553E" w14:textId="77777777" w:rsidR="00995501" w:rsidRPr="00B72D01" w:rsidRDefault="00E12EA2">
          <w:pPr>
            <w:pStyle w:val="NoSpacing"/>
            <w:rPr>
              <w:sz w:val="24"/>
            </w:rPr>
          </w:pPr>
          <w:r w:rsidRPr="00B72D01">
            <w:rPr>
              <w:noProof/>
              <w:lang w:eastAsia="en-US"/>
            </w:rPr>
            <w:drawing>
              <wp:inline distT="0" distB="0" distL="0" distR="0" wp14:anchorId="6FA58732" wp14:editId="3C40694C">
                <wp:extent cx="5486400" cy="5486400"/>
                <wp:effectExtent l="0" t="0" r="0" b="0"/>
                <wp:docPr id="1" name="Picture 1" descr="http://www.aeconlinestore.com/media/catalog/product/cache/1/image/800x800/9df78eab33525d08d6e5fb8d27136e95/I/n/Interpreter_Hard_Hat_Stick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econlinestore.com/media/catalog/product/cache/1/image/800x800/9df78eab33525d08d6e5fb8d27136e95/I/n/Interpreter_Hard_Hat_Sticker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962DDF" w:rsidRPr="00B72D01">
            <w:rPr>
              <w:noProof/>
              <w:lang w:eastAsia="en-US"/>
            </w:rPr>
            <mc:AlternateContent>
              <mc:Choice Requires="wps">
                <w:drawing>
                  <wp:anchor distT="0" distB="0" distL="114300" distR="114300" simplePos="0" relativeHeight="251659264" behindDoc="0" locked="0" layoutInCell="1" allowOverlap="0" wp14:anchorId="79EBAD8A" wp14:editId="616D84B6">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4050C" w14:textId="77777777" w:rsidR="00E12EA2" w:rsidRPr="00E12EA2" w:rsidRDefault="00A54F61" w:rsidP="00E12EA2">
                                <w:pPr>
                                  <w:pStyle w:val="Code"/>
                                  <w:rPr>
                                    <w:sz w:val="36"/>
                                  </w:rPr>
                                </w:pPr>
                                <w:sdt>
                                  <w:sdtPr>
                                    <w:rPr>
                                      <w:sz w:val="36"/>
                                    </w:rPr>
                                    <w:alias w:val="Name"/>
                                    <w:tag w:val=""/>
                                    <w:id w:val="-1725445335"/>
                                    <w:placeholder>
                                      <w:docPart w:val="F4C23D125CBE48A6A451ADA442E06111"/>
                                    </w:placeholder>
                                    <w:dataBinding w:prefixMappings="xmlns:ns0='http://purl.org/dc/elements/1.1/' xmlns:ns1='http://schemas.openxmlformats.org/package/2006/metadata/core-properties' " w:xpath="/ns1:coreProperties[1]/ns0:creator[1]" w:storeItemID="{6C3C8BC8-F283-45AE-878A-BAB7291924A1}"/>
                                    <w:text/>
                                  </w:sdtPr>
                                  <w:sdtEndPr/>
                                  <w:sdtContent>
                                    <w:r w:rsidR="00E12EA2" w:rsidRPr="00E12EA2">
                                      <w:rPr>
                                        <w:sz w:val="36"/>
                                      </w:rPr>
                                      <w:t xml:space="preserve">Ubaid </w:t>
                                    </w:r>
                                    <w:proofErr w:type="gramStart"/>
                                    <w:r w:rsidR="00E12EA2" w:rsidRPr="00E12EA2">
                                      <w:rPr>
                                        <w:sz w:val="36"/>
                                      </w:rPr>
                                      <w:t>ur</w:t>
                                    </w:r>
                                    <w:proofErr w:type="gramEnd"/>
                                    <w:r w:rsidR="00E12EA2" w:rsidRPr="00E12EA2">
                                      <w:rPr>
                                        <w:sz w:val="36"/>
                                      </w:rPr>
                                      <w:t xml:space="preserve"> Rehman</w:t>
                                    </w:r>
                                  </w:sdtContent>
                                </w:sdt>
                                <w:r w:rsidR="00962DDF" w:rsidRPr="00E12EA2">
                                  <w:rPr>
                                    <w:sz w:val="36"/>
                                  </w:rPr>
                                  <w:t> | </w:t>
                                </w:r>
                                <w:r w:rsidR="00E12EA2" w:rsidRPr="00E12EA2">
                                  <w:rPr>
                                    <w:sz w:val="36"/>
                                  </w:rPr>
                                  <w:t>BSCS-5B | 00000123495</w:t>
                                </w:r>
                              </w:p>
                              <w:p w14:paraId="16828A62" w14:textId="77777777" w:rsidR="00E12EA2" w:rsidRPr="00E12EA2" w:rsidRDefault="00E12EA2" w:rsidP="00E12EA2">
                                <w:pPr>
                                  <w:pStyle w:val="Code"/>
                                  <w:rPr>
                                    <w:sz w:val="36"/>
                                  </w:rPr>
                                </w:pPr>
                              </w:p>
                              <w:p w14:paraId="29039018" w14:textId="77777777" w:rsidR="00995501" w:rsidRPr="00E12EA2" w:rsidRDefault="00A54F61">
                                <w:pPr>
                                  <w:pStyle w:val="Code"/>
                                  <w:rPr>
                                    <w:sz w:val="36"/>
                                  </w:rPr>
                                </w:pPr>
                                <w:sdt>
                                  <w:sdtPr>
                                    <w:rPr>
                                      <w:sz w:val="36"/>
                                    </w:rPr>
                                    <w:alias w:val="Course Title"/>
                                    <w:tag w:val=""/>
                                    <w:id w:val="1461449827"/>
                                    <w:placeholder>
                                      <w:docPart w:val="2BA157EAA8214FAB9C5069BBD38E338E"/>
                                    </w:placeholder>
                                    <w:dataBinding w:prefixMappings="xmlns:ns0='http://purl.org/dc/elements/1.1/' xmlns:ns1='http://schemas.openxmlformats.org/package/2006/metadata/core-properties' " w:xpath="/ns1:coreProperties[1]/ns1:keywords[1]" w:storeItemID="{6C3C8BC8-F283-45AE-878A-BAB7291924A1}"/>
                                    <w:text/>
                                  </w:sdtPr>
                                  <w:sdtEndPr/>
                                  <w:sdtContent>
                                    <w:r w:rsidR="00E12EA2" w:rsidRPr="00E12EA2">
                                      <w:rPr>
                                        <w:sz w:val="36"/>
                                      </w:rPr>
                                      <w:t>Advanced Programming</w:t>
                                    </w:r>
                                  </w:sdtContent>
                                </w:sdt>
                                <w:r w:rsidR="00962DDF" w:rsidRPr="00E12EA2">
                                  <w:rPr>
                                    <w:sz w:val="36"/>
                                  </w:rPr>
                                  <w:t> | </w:t>
                                </w:r>
                                <w:sdt>
                                  <w:sdtPr>
                                    <w:rPr>
                                      <w:sz w:val="36"/>
                                    </w:rPr>
                                    <w:alias w:val="Date"/>
                                    <w:tag w:val=""/>
                                    <w:id w:val="-87007477"/>
                                    <w:placeholder>
                                      <w:docPart w:val="49D27164C3CD4FAD9EF3CC67F3E123EA"/>
                                    </w:placeholder>
                                    <w:dataBinding w:prefixMappings="xmlns:ns0='http://schemas.microsoft.com/office/2006/coverPageProps' " w:xpath="/ns0:CoverPageProperties[1]/ns0:PublishDate[1]" w:storeItemID="{55AF091B-3C7A-41E3-B477-F2FDAA23CFDA}"/>
                                    <w:date w:fullDate="2017-10-19T00:00:00Z">
                                      <w:dateFormat w:val="MMMM d, yyyy"/>
                                      <w:lid w:val="en-US"/>
                                      <w:storeMappedDataAs w:val="dateTime"/>
                                      <w:calendar w:val="gregorian"/>
                                    </w:date>
                                  </w:sdtPr>
                                  <w:sdtEndPr/>
                                  <w:sdtContent>
                                    <w:r w:rsidR="00E12EA2" w:rsidRPr="00E12EA2">
                                      <w:rPr>
                                        <w:sz w:val="36"/>
                                      </w:rPr>
                                      <w:t>October 19,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9EBAD8A" id="_x0000_t202" coordsize="21600,21600" o:spt="202" path="m,l,21600r21600,l21600,xe">
                    <v:stroke joinstyle="miter"/>
                    <v:path gradientshapeok="t" o:connecttype="rect"/>
                  </v:shapetype>
                  <v:shape id="Text Box 20" o:spid="_x0000_s1026"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244050C" w14:textId="77777777" w:rsidR="00E12EA2" w:rsidRPr="00E12EA2" w:rsidRDefault="00A54F61" w:rsidP="00E12EA2">
                          <w:pPr>
                            <w:pStyle w:val="Code"/>
                            <w:rPr>
                              <w:sz w:val="36"/>
                            </w:rPr>
                          </w:pPr>
                          <w:sdt>
                            <w:sdtPr>
                              <w:rPr>
                                <w:sz w:val="36"/>
                              </w:rPr>
                              <w:alias w:val="Name"/>
                              <w:tag w:val=""/>
                              <w:id w:val="-1725445335"/>
                              <w:placeholder>
                                <w:docPart w:val="F4C23D125CBE48A6A451ADA442E06111"/>
                              </w:placeholder>
                              <w:dataBinding w:prefixMappings="xmlns:ns0='http://purl.org/dc/elements/1.1/' xmlns:ns1='http://schemas.openxmlformats.org/package/2006/metadata/core-properties' " w:xpath="/ns1:coreProperties[1]/ns0:creator[1]" w:storeItemID="{6C3C8BC8-F283-45AE-878A-BAB7291924A1}"/>
                              <w:text/>
                            </w:sdtPr>
                            <w:sdtEndPr/>
                            <w:sdtContent>
                              <w:r w:rsidR="00E12EA2" w:rsidRPr="00E12EA2">
                                <w:rPr>
                                  <w:sz w:val="36"/>
                                </w:rPr>
                                <w:t xml:space="preserve">Ubaid </w:t>
                              </w:r>
                              <w:proofErr w:type="gramStart"/>
                              <w:r w:rsidR="00E12EA2" w:rsidRPr="00E12EA2">
                                <w:rPr>
                                  <w:sz w:val="36"/>
                                </w:rPr>
                                <w:t>ur</w:t>
                              </w:r>
                              <w:proofErr w:type="gramEnd"/>
                              <w:r w:rsidR="00E12EA2" w:rsidRPr="00E12EA2">
                                <w:rPr>
                                  <w:sz w:val="36"/>
                                </w:rPr>
                                <w:t xml:space="preserve"> Rehman</w:t>
                              </w:r>
                            </w:sdtContent>
                          </w:sdt>
                          <w:r w:rsidR="00962DDF" w:rsidRPr="00E12EA2">
                            <w:rPr>
                              <w:sz w:val="36"/>
                            </w:rPr>
                            <w:t> | </w:t>
                          </w:r>
                          <w:r w:rsidR="00E12EA2" w:rsidRPr="00E12EA2">
                            <w:rPr>
                              <w:sz w:val="36"/>
                            </w:rPr>
                            <w:t>BSCS-5B | 00000123495</w:t>
                          </w:r>
                        </w:p>
                        <w:p w14:paraId="16828A62" w14:textId="77777777" w:rsidR="00E12EA2" w:rsidRPr="00E12EA2" w:rsidRDefault="00E12EA2" w:rsidP="00E12EA2">
                          <w:pPr>
                            <w:pStyle w:val="Code"/>
                            <w:rPr>
                              <w:sz w:val="36"/>
                            </w:rPr>
                          </w:pPr>
                        </w:p>
                        <w:p w14:paraId="29039018" w14:textId="77777777" w:rsidR="00995501" w:rsidRPr="00E12EA2" w:rsidRDefault="00A54F61">
                          <w:pPr>
                            <w:pStyle w:val="Code"/>
                            <w:rPr>
                              <w:sz w:val="36"/>
                            </w:rPr>
                          </w:pPr>
                          <w:sdt>
                            <w:sdtPr>
                              <w:rPr>
                                <w:sz w:val="36"/>
                              </w:rPr>
                              <w:alias w:val="Course Title"/>
                              <w:tag w:val=""/>
                              <w:id w:val="1461449827"/>
                              <w:placeholder>
                                <w:docPart w:val="2BA157EAA8214FAB9C5069BBD38E338E"/>
                              </w:placeholder>
                              <w:dataBinding w:prefixMappings="xmlns:ns0='http://purl.org/dc/elements/1.1/' xmlns:ns1='http://schemas.openxmlformats.org/package/2006/metadata/core-properties' " w:xpath="/ns1:coreProperties[1]/ns1:keywords[1]" w:storeItemID="{6C3C8BC8-F283-45AE-878A-BAB7291924A1}"/>
                              <w:text/>
                            </w:sdtPr>
                            <w:sdtEndPr/>
                            <w:sdtContent>
                              <w:r w:rsidR="00E12EA2" w:rsidRPr="00E12EA2">
                                <w:rPr>
                                  <w:sz w:val="36"/>
                                </w:rPr>
                                <w:t>Advanced Programming</w:t>
                              </w:r>
                            </w:sdtContent>
                          </w:sdt>
                          <w:r w:rsidR="00962DDF" w:rsidRPr="00E12EA2">
                            <w:rPr>
                              <w:sz w:val="36"/>
                            </w:rPr>
                            <w:t> | </w:t>
                          </w:r>
                          <w:sdt>
                            <w:sdtPr>
                              <w:rPr>
                                <w:sz w:val="36"/>
                              </w:rPr>
                              <w:alias w:val="Date"/>
                              <w:tag w:val=""/>
                              <w:id w:val="-87007477"/>
                              <w:placeholder>
                                <w:docPart w:val="49D27164C3CD4FAD9EF3CC67F3E123EA"/>
                              </w:placeholder>
                              <w:dataBinding w:prefixMappings="xmlns:ns0='http://schemas.microsoft.com/office/2006/coverPageProps' " w:xpath="/ns0:CoverPageProperties[1]/ns0:PublishDate[1]" w:storeItemID="{55AF091B-3C7A-41E3-B477-F2FDAA23CFDA}"/>
                              <w:date w:fullDate="2017-10-19T00:00:00Z">
                                <w:dateFormat w:val="MMMM d, yyyy"/>
                                <w:lid w:val="en-US"/>
                                <w:storeMappedDataAs w:val="dateTime"/>
                                <w:calendar w:val="gregorian"/>
                              </w:date>
                            </w:sdtPr>
                            <w:sdtEndPr/>
                            <w:sdtContent>
                              <w:r w:rsidR="00E12EA2" w:rsidRPr="00E12EA2">
                                <w:rPr>
                                  <w:sz w:val="36"/>
                                </w:rPr>
                                <w:t>October 19, 2017</w:t>
                              </w:r>
                            </w:sdtContent>
                          </w:sdt>
                        </w:p>
                      </w:txbxContent>
                    </v:textbox>
                    <w10:wrap type="square" anchorx="margin" anchory="margin"/>
                  </v:shape>
                </w:pict>
              </mc:Fallback>
            </mc:AlternateContent>
          </w:r>
          <w:r w:rsidR="00962DDF" w:rsidRPr="00B72D01">
            <w:rPr>
              <w:noProof/>
              <w:lang w:eastAsia="en-US"/>
            </w:rPr>
            <mc:AlternateContent>
              <mc:Choice Requires="wps">
                <w:drawing>
                  <wp:anchor distT="0" distB="0" distL="114300" distR="114300" simplePos="0" relativeHeight="251663360" behindDoc="0" locked="0" layoutInCell="1" allowOverlap="0" wp14:anchorId="41892471" wp14:editId="4547D339">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23329B82" w14:textId="77777777" w:rsidR="00995501" w:rsidRDefault="00E12EA2">
                                    <w:pPr>
                                      <w:pStyle w:val="Title"/>
                                    </w:pPr>
                                    <w:r w:rsidRPr="00E12EA2">
                                      <w:t>AP++</w:t>
                                    </w:r>
                                    <w:r>
                                      <w:t xml:space="preserve"> </w:t>
                                    </w:r>
                                    <w:r>
                                      <w:t>Interpreter</w:t>
                                    </w:r>
                                    <w:r>
                                      <w:t xml:space="preserve"> in Scala</w:t>
                                    </w:r>
                                  </w:p>
                                </w:sdtContent>
                              </w:sdt>
                              <w:p w14:paraId="678482CC" w14:textId="77777777" w:rsidR="00995501" w:rsidRDefault="00E12EA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1892471" id="Text Box 21" o:spid="_x0000_s1027" type="#_x0000_t202" style="position:absolute;margin-left:0;margin-top:0;width:310.5pt;height:104.4pt;z-index:251663360;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23329B82" w14:textId="77777777" w:rsidR="00995501" w:rsidRDefault="00E12EA2">
                              <w:pPr>
                                <w:pStyle w:val="Title"/>
                              </w:pPr>
                              <w:r w:rsidRPr="00E12EA2">
                                <w:t>AP++</w:t>
                              </w:r>
                              <w:r>
                                <w:t xml:space="preserve"> </w:t>
                              </w:r>
                              <w:r>
                                <w:t>Interpreter</w:t>
                              </w:r>
                              <w:r>
                                <w:t xml:space="preserve"> in Scala</w:t>
                              </w:r>
                            </w:p>
                          </w:sdtContent>
                        </w:sdt>
                        <w:p w14:paraId="678482CC" w14:textId="77777777" w:rsidR="00995501" w:rsidRDefault="00E12EA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Assignment 2</w:t>
                              </w:r>
                            </w:sdtContent>
                          </w:sdt>
                        </w:p>
                      </w:txbxContent>
                    </v:textbox>
                    <w10:wrap type="square" anchorx="margin" anchory="margin"/>
                  </v:shape>
                </w:pict>
              </mc:Fallback>
            </mc:AlternateContent>
          </w:r>
        </w:p>
        <w:p w14:paraId="79AA79B3" w14:textId="17E491A4" w:rsidR="00995501" w:rsidRPr="00B72D01" w:rsidRDefault="00A54F61">
          <w:pPr>
            <w:rPr>
              <w:color w:val="auto"/>
            </w:rPr>
          </w:pPr>
        </w:p>
      </w:sdtContent>
    </w:sdt>
    <w:p w14:paraId="700E9A42" w14:textId="19FBA404" w:rsidR="00B72D01" w:rsidRPr="00B72D01" w:rsidRDefault="00B72D01" w:rsidP="00B72D01">
      <w:pPr>
        <w:pStyle w:val="Heading1"/>
        <w:rPr>
          <w:rStyle w:val="Heading1Char"/>
          <w:color w:val="auto"/>
        </w:rPr>
      </w:pPr>
      <w:r w:rsidRPr="00B72D01">
        <w:rPr>
          <w:rStyle w:val="Heading1Char"/>
          <w:color w:val="auto"/>
        </w:rPr>
        <w:lastRenderedPageBreak/>
        <w:t>Introduction</w:t>
      </w:r>
    </w:p>
    <w:p w14:paraId="5693A30E" w14:textId="77777777" w:rsidR="00B72D01" w:rsidRDefault="00B72D01" w:rsidP="00B72D01">
      <w:pPr>
        <w:rPr>
          <w:color w:val="auto"/>
        </w:rPr>
      </w:pPr>
      <w:r w:rsidRPr="00B72D01">
        <w:rPr>
          <w:color w:val="auto"/>
        </w:rPr>
        <w:tab/>
      </w:r>
      <w:r w:rsidRPr="00B72D01">
        <w:rPr>
          <w:color w:val="auto"/>
        </w:rPr>
        <w:t>An Interpreter is a computer program which can read an</w:t>
      </w:r>
      <w:r w:rsidRPr="00B72D01">
        <w:rPr>
          <w:color w:val="auto"/>
        </w:rPr>
        <w:t xml:space="preserve"> Interpreted Language and after processing</w:t>
      </w:r>
      <w:r w:rsidRPr="00B72D01">
        <w:rPr>
          <w:color w:val="auto"/>
        </w:rPr>
        <w:t xml:space="preserve"> it, individually executes each statement and expression on the local machine.</w:t>
      </w:r>
      <w:r w:rsidRPr="00B72D01">
        <w:rPr>
          <w:color w:val="auto"/>
        </w:rPr>
        <w:t xml:space="preserve"> </w:t>
      </w:r>
      <w:r>
        <w:rPr>
          <w:color w:val="auto"/>
        </w:rPr>
        <w:t>AP++ is a hypothetical language for which this interpreter is been developed. The language used to make this interpreter is Scala.</w:t>
      </w:r>
    </w:p>
    <w:p w14:paraId="65CFE02D" w14:textId="78E344F9" w:rsidR="00B72D01" w:rsidRDefault="00B72D01" w:rsidP="00B72D01">
      <w:pPr>
        <w:pStyle w:val="Heading1"/>
      </w:pPr>
      <w:r w:rsidRPr="00B72D01">
        <w:t>Approach</w:t>
      </w:r>
    </w:p>
    <w:p w14:paraId="5B6A8FA1" w14:textId="3359B168" w:rsidR="00010135" w:rsidRDefault="00B72D01" w:rsidP="00B72D01">
      <w:r>
        <w:tab/>
        <w:t>Approach is kept as simple as possible. It is complete functional paradigm. First program reads the “.app” file containing code and separate the code on the bases of lines (\n) and semicolons (;) then it splits the words in a list data structure on the basis of spaces ( ) and reads the words character by character to check if further splitting is required.</w:t>
      </w:r>
      <w:r w:rsidR="00010135">
        <w:t xml:space="preserve"> This step is done by the </w:t>
      </w:r>
      <w:r w:rsidR="00010135">
        <w:t>logics</w:t>
      </w:r>
      <w:r w:rsidR="00010135">
        <w:t xml:space="preserve"> containing some conditional check statements. </w:t>
      </w:r>
      <w:r w:rsidR="00010135">
        <w:t xml:space="preserve">Then </w:t>
      </w:r>
      <w:proofErr w:type="spellStart"/>
      <w:r w:rsidR="00010135">
        <w:t>lexerFunction</w:t>
      </w:r>
      <w:proofErr w:type="spellEnd"/>
      <w:r w:rsidR="00010135">
        <w:t xml:space="preserve"> passes the words to </w:t>
      </w:r>
      <w:proofErr w:type="spellStart"/>
      <w:r w:rsidR="00010135">
        <w:t>tokerizer</w:t>
      </w:r>
      <w:proofErr w:type="spellEnd"/>
      <w:r w:rsidR="00010135">
        <w:t xml:space="preserve"> (</w:t>
      </w:r>
      <w:proofErr w:type="spellStart"/>
      <w:r w:rsidR="00010135">
        <w:t>getToken</w:t>
      </w:r>
      <w:proofErr w:type="spellEnd"/>
      <w:r w:rsidR="00010135">
        <w:t>), which reads the list data words and make tokens accordingly.</w:t>
      </w:r>
    </w:p>
    <w:p w14:paraId="12F7B6C7" w14:textId="4AF78831" w:rsidR="00010135" w:rsidRDefault="00010135" w:rsidP="00B72D01">
      <w:r>
        <w:tab/>
        <w:t>Interpret function processes the words list on the basis of first word in each line or statement and interprets the code accordingly with the help of other functions.</w:t>
      </w:r>
    </w:p>
    <w:p w14:paraId="204E2C9B" w14:textId="01880D15" w:rsidR="00010135" w:rsidRPr="00B72D01" w:rsidRDefault="00010135" w:rsidP="00B72D01">
      <w:r>
        <w:tab/>
        <w:t>Variable list is maintained throughout all the process and whenever a new variable is declared or existing variable value is redefined, the list is being updated.</w:t>
      </w:r>
    </w:p>
    <w:p w14:paraId="26256E4C" w14:textId="3209C62B" w:rsidR="00B72D01" w:rsidRPr="00B72D01" w:rsidRDefault="00B72D01" w:rsidP="00B72D01">
      <w:pPr>
        <w:pStyle w:val="Heading1"/>
        <w:rPr>
          <w:color w:val="auto"/>
        </w:rPr>
      </w:pPr>
      <w:r w:rsidRPr="00B72D01">
        <w:rPr>
          <w:color w:val="auto"/>
        </w:rPr>
        <w:t>How to Run?</w:t>
      </w:r>
    </w:p>
    <w:p w14:paraId="15771A05" w14:textId="7D2A2715" w:rsidR="00443B4E" w:rsidRDefault="00443B4E" w:rsidP="00443B4E">
      <w:pPr>
        <w:pStyle w:val="ListParagraph"/>
        <w:numPr>
          <w:ilvl w:val="0"/>
          <w:numId w:val="7"/>
        </w:numPr>
        <w:rPr>
          <w:color w:val="auto"/>
        </w:rPr>
      </w:pPr>
      <w:r w:rsidRPr="00443B4E">
        <w:rPr>
          <w:color w:val="auto"/>
        </w:rPr>
        <w:t xml:space="preserve">Paste your code </w:t>
      </w:r>
      <w:r>
        <w:rPr>
          <w:color w:val="auto"/>
        </w:rPr>
        <w:t xml:space="preserve">in a new </w:t>
      </w:r>
      <w:r w:rsidRPr="00443B4E">
        <w:rPr>
          <w:color w:val="auto"/>
        </w:rPr>
        <w:t>file with the extension of “.app” (e.g. “</w:t>
      </w:r>
      <w:proofErr w:type="spellStart"/>
      <w:r w:rsidRPr="00443B4E">
        <w:rPr>
          <w:color w:val="auto"/>
        </w:rPr>
        <w:t>FileName.app</w:t>
      </w:r>
      <w:proofErr w:type="spellEnd"/>
      <w:r w:rsidRPr="00443B4E">
        <w:rPr>
          <w:color w:val="auto"/>
        </w:rPr>
        <w:t>”)</w:t>
      </w:r>
      <w:r>
        <w:rPr>
          <w:color w:val="auto"/>
        </w:rPr>
        <w:t>.</w:t>
      </w:r>
    </w:p>
    <w:p w14:paraId="05E5B79C" w14:textId="77777777" w:rsidR="00443B4E" w:rsidRDefault="00443B4E" w:rsidP="00443B4E">
      <w:pPr>
        <w:pStyle w:val="ListParagraph"/>
        <w:numPr>
          <w:ilvl w:val="0"/>
          <w:numId w:val="7"/>
        </w:numPr>
        <w:rPr>
          <w:color w:val="auto"/>
        </w:rPr>
      </w:pPr>
      <w:r>
        <w:rPr>
          <w:color w:val="auto"/>
        </w:rPr>
        <w:t>Move your file</w:t>
      </w:r>
      <w:r w:rsidRPr="00443B4E">
        <w:rPr>
          <w:color w:val="auto"/>
        </w:rPr>
        <w:t xml:space="preserve"> in the directory named, “sample-codes”. </w:t>
      </w:r>
    </w:p>
    <w:p w14:paraId="5074EF44" w14:textId="77777777" w:rsidR="00443B4E" w:rsidRDefault="00443B4E" w:rsidP="00443B4E">
      <w:pPr>
        <w:pStyle w:val="ListParagraph"/>
        <w:numPr>
          <w:ilvl w:val="0"/>
          <w:numId w:val="7"/>
        </w:numPr>
        <w:rPr>
          <w:color w:val="auto"/>
        </w:rPr>
      </w:pPr>
      <w:r w:rsidRPr="00443B4E">
        <w:rPr>
          <w:color w:val="auto"/>
        </w:rPr>
        <w:t>Compile the Main class</w:t>
      </w:r>
      <w:r>
        <w:rPr>
          <w:color w:val="auto"/>
        </w:rPr>
        <w:t>.</w:t>
      </w:r>
    </w:p>
    <w:p w14:paraId="05052930" w14:textId="2E9C7A16" w:rsidR="00B72D01" w:rsidRDefault="00443B4E" w:rsidP="00443B4E">
      <w:pPr>
        <w:pStyle w:val="ListParagraph"/>
        <w:numPr>
          <w:ilvl w:val="0"/>
          <w:numId w:val="7"/>
        </w:numPr>
        <w:rPr>
          <w:color w:val="auto"/>
        </w:rPr>
      </w:pPr>
      <w:r>
        <w:rPr>
          <w:color w:val="auto"/>
        </w:rPr>
        <w:t>I</w:t>
      </w:r>
      <w:r w:rsidRPr="00443B4E">
        <w:rPr>
          <w:color w:val="auto"/>
        </w:rPr>
        <w:t>n input enter the file name</w:t>
      </w:r>
      <w:r>
        <w:rPr>
          <w:color w:val="auto"/>
        </w:rPr>
        <w:t xml:space="preserve"> e.g. “</w:t>
      </w:r>
      <w:proofErr w:type="spellStart"/>
      <w:r>
        <w:rPr>
          <w:color w:val="auto"/>
        </w:rPr>
        <w:t>FileName.app</w:t>
      </w:r>
      <w:proofErr w:type="spellEnd"/>
      <w:r>
        <w:rPr>
          <w:color w:val="auto"/>
        </w:rPr>
        <w:t>”</w:t>
      </w:r>
    </w:p>
    <w:p w14:paraId="440468B2" w14:textId="1669C5EE" w:rsidR="00443B4E" w:rsidRPr="00443B4E" w:rsidRDefault="00443B4E" w:rsidP="00443B4E">
      <w:pPr>
        <w:pStyle w:val="ListParagraph"/>
        <w:numPr>
          <w:ilvl w:val="0"/>
          <w:numId w:val="7"/>
        </w:numPr>
        <w:rPr>
          <w:color w:val="auto"/>
        </w:rPr>
      </w:pPr>
      <w:r>
        <w:rPr>
          <w:color w:val="auto"/>
        </w:rPr>
        <w:t>Get your output.</w:t>
      </w:r>
    </w:p>
    <w:p w14:paraId="3C042E26" w14:textId="35135308" w:rsidR="00B72D01" w:rsidRDefault="00B72D01" w:rsidP="00B72D01">
      <w:pPr>
        <w:pStyle w:val="Heading1"/>
        <w:rPr>
          <w:color w:val="auto"/>
        </w:rPr>
      </w:pPr>
      <w:r w:rsidRPr="00B72D01">
        <w:rPr>
          <w:color w:val="auto"/>
        </w:rPr>
        <w:t>Sample Runs</w:t>
      </w:r>
    </w:p>
    <w:p w14:paraId="5EAA0E67" w14:textId="3E44FDDD" w:rsidR="00C92626" w:rsidRDefault="00C92626" w:rsidP="0067493C">
      <w:pPr>
        <w:pStyle w:val="Heading3"/>
      </w:pPr>
      <w:proofErr w:type="spellStart"/>
      <w:r>
        <w:t>Code.app</w:t>
      </w:r>
      <w:proofErr w:type="spellEnd"/>
    </w:p>
    <w:p w14:paraId="77D6A642" w14:textId="77777777" w:rsidR="006A0405" w:rsidRPr="006A0405" w:rsidRDefault="006A0405" w:rsidP="006A0405">
      <w:pPr>
        <w:pStyle w:val="Code"/>
      </w:pPr>
      <w:proofErr w:type="spellStart"/>
      <w:proofErr w:type="gramStart"/>
      <w:r w:rsidRPr="006A0405">
        <w:t>var</w:t>
      </w:r>
      <w:proofErr w:type="spellEnd"/>
      <w:proofErr w:type="gramEnd"/>
      <w:r w:rsidRPr="006A0405">
        <w:t xml:space="preserve"> x:int = 10;</w:t>
      </w:r>
    </w:p>
    <w:p w14:paraId="00B529F1" w14:textId="77777777" w:rsidR="006A0405" w:rsidRPr="006A0405" w:rsidRDefault="006A0405" w:rsidP="006A0405">
      <w:pPr>
        <w:pStyle w:val="Code"/>
      </w:pPr>
      <w:proofErr w:type="spellStart"/>
      <w:proofErr w:type="gramStart"/>
      <w:r w:rsidRPr="006A0405">
        <w:t>var</w:t>
      </w:r>
      <w:proofErr w:type="spellEnd"/>
      <w:proofErr w:type="gramEnd"/>
      <w:r w:rsidRPr="006A0405">
        <w:t xml:space="preserve"> y:int;</w:t>
      </w:r>
    </w:p>
    <w:p w14:paraId="4116AEAF" w14:textId="77777777" w:rsidR="006A0405" w:rsidRPr="006A0405" w:rsidRDefault="006A0405" w:rsidP="006A0405">
      <w:pPr>
        <w:pStyle w:val="Code"/>
      </w:pPr>
      <w:r w:rsidRPr="006A0405">
        <w:t>y = 0;</w:t>
      </w:r>
    </w:p>
    <w:p w14:paraId="72DAEFFC" w14:textId="1E3848E4" w:rsidR="00443B4E" w:rsidRDefault="006A0405" w:rsidP="006A0405">
      <w:pPr>
        <w:pStyle w:val="Code"/>
      </w:pPr>
      <w:proofErr w:type="gramStart"/>
      <w:r w:rsidRPr="006A0405">
        <w:lastRenderedPageBreak/>
        <w:t>while</w:t>
      </w:r>
      <w:proofErr w:type="gramEnd"/>
      <w:r w:rsidRPr="006A0405">
        <w:t xml:space="preserve"> x&gt;y do y = y+1; print y;</w:t>
      </w:r>
      <w:r>
        <w:rPr>
          <w:noProof/>
          <w:lang w:eastAsia="en-US"/>
        </w:rPr>
        <w:drawing>
          <wp:inline distT="0" distB="0" distL="0" distR="0" wp14:anchorId="581A373A" wp14:editId="27078FDB">
            <wp:extent cx="3950208" cy="15549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010" cy="1565487"/>
                    </a:xfrm>
                    <a:prstGeom prst="rect">
                      <a:avLst/>
                    </a:prstGeom>
                  </pic:spPr>
                </pic:pic>
              </a:graphicData>
            </a:graphic>
          </wp:inline>
        </w:drawing>
      </w:r>
    </w:p>
    <w:p w14:paraId="44508814" w14:textId="608131D1" w:rsidR="0067493C" w:rsidRDefault="0067493C" w:rsidP="0067493C">
      <w:pPr>
        <w:pStyle w:val="Heading3"/>
      </w:pPr>
      <w:r>
        <w:t>code1.app</w:t>
      </w:r>
    </w:p>
    <w:p w14:paraId="378C7572" w14:textId="77777777" w:rsidR="00C92626" w:rsidRPr="00C92626" w:rsidRDefault="00C92626" w:rsidP="00C92626">
      <w:pPr>
        <w:pStyle w:val="Code"/>
      </w:pPr>
      <w:proofErr w:type="spellStart"/>
      <w:proofErr w:type="gramStart"/>
      <w:r w:rsidRPr="00C92626">
        <w:t>var</w:t>
      </w:r>
      <w:proofErr w:type="spellEnd"/>
      <w:proofErr w:type="gramEnd"/>
      <w:r w:rsidRPr="00C92626">
        <w:t xml:space="preserve"> x :</w:t>
      </w:r>
      <w:proofErr w:type="spellStart"/>
      <w:r w:rsidRPr="00C92626">
        <w:t>int</w:t>
      </w:r>
      <w:proofErr w:type="spellEnd"/>
      <w:r w:rsidRPr="00C92626">
        <w:t xml:space="preserve"> = 20</w:t>
      </w:r>
    </w:p>
    <w:p w14:paraId="228268CD" w14:textId="77777777" w:rsidR="00C92626" w:rsidRPr="00C92626" w:rsidRDefault="00C92626" w:rsidP="00C92626">
      <w:pPr>
        <w:pStyle w:val="Code"/>
      </w:pPr>
      <w:proofErr w:type="spellStart"/>
      <w:proofErr w:type="gramStart"/>
      <w:r w:rsidRPr="00C92626">
        <w:t>var</w:t>
      </w:r>
      <w:proofErr w:type="spellEnd"/>
      <w:proofErr w:type="gramEnd"/>
      <w:r w:rsidRPr="00C92626">
        <w:t xml:space="preserve"> y : </w:t>
      </w:r>
      <w:proofErr w:type="spellStart"/>
      <w:r w:rsidRPr="00C92626">
        <w:t>int</w:t>
      </w:r>
      <w:proofErr w:type="spellEnd"/>
      <w:r w:rsidRPr="00C92626">
        <w:t xml:space="preserve"> = 30</w:t>
      </w:r>
    </w:p>
    <w:p w14:paraId="7FFB3C1D" w14:textId="77777777" w:rsidR="00C92626" w:rsidRPr="00C92626" w:rsidRDefault="00C92626" w:rsidP="00C92626">
      <w:pPr>
        <w:pStyle w:val="Code"/>
      </w:pPr>
      <w:proofErr w:type="spellStart"/>
      <w:proofErr w:type="gramStart"/>
      <w:r w:rsidRPr="00C92626">
        <w:t>var</w:t>
      </w:r>
      <w:proofErr w:type="spellEnd"/>
      <w:proofErr w:type="gramEnd"/>
      <w:r w:rsidRPr="00C92626">
        <w:t xml:space="preserve"> z : </w:t>
      </w:r>
      <w:proofErr w:type="spellStart"/>
      <w:r w:rsidRPr="00C92626">
        <w:t>int</w:t>
      </w:r>
      <w:proofErr w:type="spellEnd"/>
    </w:p>
    <w:p w14:paraId="643E14DA" w14:textId="77777777" w:rsidR="00C92626" w:rsidRPr="00C92626" w:rsidRDefault="00C92626" w:rsidP="00C92626">
      <w:pPr>
        <w:pStyle w:val="Code"/>
      </w:pPr>
      <w:proofErr w:type="gramStart"/>
      <w:r w:rsidRPr="00C92626">
        <w:t>print</w:t>
      </w:r>
      <w:proofErr w:type="gramEnd"/>
      <w:r w:rsidRPr="00C92626">
        <w:t xml:space="preserve"> "x = "</w:t>
      </w:r>
    </w:p>
    <w:p w14:paraId="3CB2D3D3" w14:textId="77777777" w:rsidR="00C92626" w:rsidRPr="00C92626" w:rsidRDefault="00C92626" w:rsidP="00C92626">
      <w:pPr>
        <w:pStyle w:val="Code"/>
      </w:pPr>
      <w:proofErr w:type="gramStart"/>
      <w:r w:rsidRPr="00C92626">
        <w:t>print</w:t>
      </w:r>
      <w:proofErr w:type="gramEnd"/>
      <w:r w:rsidRPr="00C92626">
        <w:t xml:space="preserve"> x</w:t>
      </w:r>
    </w:p>
    <w:p w14:paraId="33751D52" w14:textId="77777777" w:rsidR="00C92626" w:rsidRPr="00C92626" w:rsidRDefault="00C92626" w:rsidP="00C92626">
      <w:pPr>
        <w:pStyle w:val="Code"/>
      </w:pPr>
      <w:proofErr w:type="gramStart"/>
      <w:r w:rsidRPr="00C92626">
        <w:t>print</w:t>
      </w:r>
      <w:proofErr w:type="gramEnd"/>
      <w:r w:rsidRPr="00C92626">
        <w:t xml:space="preserve"> "y = "</w:t>
      </w:r>
    </w:p>
    <w:p w14:paraId="2EF29A32" w14:textId="77777777" w:rsidR="00C92626" w:rsidRPr="00C92626" w:rsidRDefault="00C92626" w:rsidP="00C92626">
      <w:pPr>
        <w:pStyle w:val="Code"/>
      </w:pPr>
      <w:proofErr w:type="gramStart"/>
      <w:r w:rsidRPr="00C92626">
        <w:t>print</w:t>
      </w:r>
      <w:proofErr w:type="gramEnd"/>
      <w:r w:rsidRPr="00C92626">
        <w:t xml:space="preserve"> y</w:t>
      </w:r>
    </w:p>
    <w:p w14:paraId="2C124DFA" w14:textId="77777777" w:rsidR="00C92626" w:rsidRPr="00C92626" w:rsidRDefault="00C92626" w:rsidP="00C92626">
      <w:pPr>
        <w:pStyle w:val="Code"/>
      </w:pPr>
      <w:r w:rsidRPr="00C92626">
        <w:t>z=</w:t>
      </w:r>
      <w:proofErr w:type="spellStart"/>
      <w:r w:rsidRPr="00C92626">
        <w:t>x+y</w:t>
      </w:r>
      <w:proofErr w:type="spellEnd"/>
    </w:p>
    <w:p w14:paraId="5546332E" w14:textId="77777777" w:rsidR="00C92626" w:rsidRPr="00C92626" w:rsidRDefault="00C92626" w:rsidP="00C92626">
      <w:pPr>
        <w:pStyle w:val="Code"/>
      </w:pPr>
      <w:proofErr w:type="gramStart"/>
      <w:r w:rsidRPr="00C92626">
        <w:t>print</w:t>
      </w:r>
      <w:proofErr w:type="gramEnd"/>
      <w:r w:rsidRPr="00C92626">
        <w:t xml:space="preserve"> z</w:t>
      </w:r>
    </w:p>
    <w:p w14:paraId="012650DE" w14:textId="77777777" w:rsidR="00C92626" w:rsidRPr="00C92626" w:rsidRDefault="00C92626" w:rsidP="00C92626">
      <w:pPr>
        <w:pStyle w:val="Code"/>
      </w:pPr>
      <w:r w:rsidRPr="00C92626">
        <w:t>z=x/y</w:t>
      </w:r>
    </w:p>
    <w:p w14:paraId="35F9105E" w14:textId="77777777" w:rsidR="00C92626" w:rsidRPr="00C92626" w:rsidRDefault="00C92626" w:rsidP="00C92626">
      <w:pPr>
        <w:pStyle w:val="Code"/>
      </w:pPr>
      <w:proofErr w:type="gramStart"/>
      <w:r w:rsidRPr="00C92626">
        <w:t>print</w:t>
      </w:r>
      <w:proofErr w:type="gramEnd"/>
      <w:r w:rsidRPr="00C92626">
        <w:t xml:space="preserve"> z</w:t>
      </w:r>
    </w:p>
    <w:p w14:paraId="2EF5B713" w14:textId="77777777" w:rsidR="00C92626" w:rsidRPr="00C92626" w:rsidRDefault="00C92626" w:rsidP="00C92626">
      <w:pPr>
        <w:pStyle w:val="Code"/>
      </w:pPr>
      <w:r w:rsidRPr="00C92626">
        <w:t>z=x*y</w:t>
      </w:r>
    </w:p>
    <w:p w14:paraId="56BA0242" w14:textId="4204943A" w:rsidR="00C92626" w:rsidRDefault="00C92626" w:rsidP="00C92626">
      <w:pPr>
        <w:pStyle w:val="Code"/>
      </w:pPr>
      <w:proofErr w:type="gramStart"/>
      <w:r w:rsidRPr="00C92626">
        <w:t>print</w:t>
      </w:r>
      <w:proofErr w:type="gramEnd"/>
      <w:r w:rsidRPr="00C92626">
        <w:t xml:space="preserve"> z</w:t>
      </w:r>
    </w:p>
    <w:p w14:paraId="44B74F49" w14:textId="6FB979F2" w:rsidR="00C92626" w:rsidRDefault="00C92626" w:rsidP="00C92626">
      <w:pPr>
        <w:pStyle w:val="Code"/>
        <w:rPr>
          <w:noProof/>
          <w:lang w:eastAsia="en-US"/>
        </w:rPr>
      </w:pPr>
      <w:r>
        <w:rPr>
          <w:noProof/>
          <w:lang w:eastAsia="en-US"/>
        </w:rPr>
        <w:drawing>
          <wp:inline distT="0" distB="0" distL="0" distR="0" wp14:anchorId="398832D3" wp14:editId="40CBA766">
            <wp:extent cx="5486400" cy="166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666240"/>
                    </a:xfrm>
                    <a:prstGeom prst="rect">
                      <a:avLst/>
                    </a:prstGeom>
                  </pic:spPr>
                </pic:pic>
              </a:graphicData>
            </a:graphic>
          </wp:inline>
        </w:drawing>
      </w:r>
    </w:p>
    <w:p w14:paraId="576114DD" w14:textId="0AB1BE18" w:rsidR="0067493C" w:rsidRDefault="0067493C" w:rsidP="0067493C">
      <w:pPr>
        <w:pStyle w:val="Heading3"/>
        <w:rPr>
          <w:noProof/>
          <w:lang w:eastAsia="en-US"/>
        </w:rPr>
      </w:pPr>
      <w:r>
        <w:rPr>
          <w:noProof/>
          <w:lang w:eastAsia="en-US"/>
        </w:rPr>
        <w:t>Code2.app</w:t>
      </w:r>
    </w:p>
    <w:p w14:paraId="6532B393" w14:textId="77777777" w:rsidR="00C92626" w:rsidRDefault="00C92626" w:rsidP="00C92626">
      <w:pPr>
        <w:pStyle w:val="Code"/>
        <w:rPr>
          <w:noProof/>
          <w:lang w:eastAsia="en-US"/>
        </w:rPr>
      </w:pPr>
      <w:r>
        <w:rPr>
          <w:noProof/>
          <w:lang w:eastAsia="en-US"/>
        </w:rPr>
        <w:t>var x : int = 30</w:t>
      </w:r>
    </w:p>
    <w:p w14:paraId="651FE864" w14:textId="77777777" w:rsidR="00C92626" w:rsidRDefault="00C92626" w:rsidP="00C92626">
      <w:pPr>
        <w:pStyle w:val="Code"/>
        <w:rPr>
          <w:noProof/>
          <w:lang w:eastAsia="en-US"/>
        </w:rPr>
      </w:pPr>
      <w:r>
        <w:rPr>
          <w:noProof/>
          <w:lang w:eastAsia="en-US"/>
        </w:rPr>
        <w:t>if x &lt; 10 then print x; print "is less than 10" else print x; print "is not less than 10"</w:t>
      </w:r>
    </w:p>
    <w:p w14:paraId="142323F1" w14:textId="77777777" w:rsidR="00C92626" w:rsidRDefault="00C92626" w:rsidP="00C92626">
      <w:pPr>
        <w:pStyle w:val="Code"/>
        <w:rPr>
          <w:noProof/>
          <w:lang w:eastAsia="en-US"/>
        </w:rPr>
      </w:pPr>
      <w:r>
        <w:rPr>
          <w:noProof/>
          <w:lang w:eastAsia="en-US"/>
        </w:rPr>
        <w:t>if x &gt; 50 then print x; print "is greter than 50" else print x; print "is not greater than 50"</w:t>
      </w:r>
    </w:p>
    <w:p w14:paraId="23267F56" w14:textId="77777777" w:rsidR="00C92626" w:rsidRDefault="00C92626" w:rsidP="00C92626">
      <w:pPr>
        <w:pStyle w:val="Code"/>
        <w:rPr>
          <w:noProof/>
          <w:lang w:eastAsia="en-US"/>
        </w:rPr>
      </w:pPr>
      <w:r>
        <w:rPr>
          <w:noProof/>
          <w:lang w:eastAsia="en-US"/>
        </w:rPr>
        <w:t>var y: bool = x &lt; 10</w:t>
      </w:r>
    </w:p>
    <w:p w14:paraId="16EFD538" w14:textId="77777777" w:rsidR="00C92626" w:rsidRDefault="00C92626" w:rsidP="00C92626">
      <w:pPr>
        <w:pStyle w:val="Code"/>
        <w:rPr>
          <w:noProof/>
          <w:lang w:eastAsia="en-US"/>
        </w:rPr>
      </w:pPr>
      <w:r>
        <w:rPr>
          <w:noProof/>
          <w:lang w:eastAsia="en-US"/>
        </w:rPr>
        <w:t>var z: bool = x &gt; 50</w:t>
      </w:r>
    </w:p>
    <w:p w14:paraId="2158B657" w14:textId="77777777" w:rsidR="00C92626" w:rsidRDefault="00C92626" w:rsidP="00C92626">
      <w:pPr>
        <w:pStyle w:val="Code"/>
        <w:rPr>
          <w:noProof/>
          <w:lang w:eastAsia="en-US"/>
        </w:rPr>
      </w:pPr>
      <w:r>
        <w:rPr>
          <w:noProof/>
          <w:lang w:eastAsia="en-US"/>
        </w:rPr>
        <w:lastRenderedPageBreak/>
        <w:t>if not z and not y then print "30 is a number" else print "30 is not a number"</w:t>
      </w:r>
      <w:r w:rsidR="006A0405">
        <w:rPr>
          <w:noProof/>
          <w:lang w:eastAsia="en-US"/>
        </w:rPr>
        <w:drawing>
          <wp:inline distT="0" distB="0" distL="0" distR="0" wp14:anchorId="4D1E285A" wp14:editId="11C46527">
            <wp:extent cx="5486400"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67840"/>
                    </a:xfrm>
                    <a:prstGeom prst="rect">
                      <a:avLst/>
                    </a:prstGeom>
                  </pic:spPr>
                </pic:pic>
              </a:graphicData>
            </a:graphic>
          </wp:inline>
        </w:drawing>
      </w:r>
      <w:r w:rsidR="006A0405" w:rsidRPr="006A0405">
        <w:rPr>
          <w:noProof/>
          <w:lang w:eastAsia="en-US"/>
        </w:rPr>
        <w:t xml:space="preserve"> </w:t>
      </w:r>
    </w:p>
    <w:p w14:paraId="5FD6423C" w14:textId="39B7D562" w:rsidR="0067493C" w:rsidRDefault="0067493C" w:rsidP="0067493C">
      <w:pPr>
        <w:pStyle w:val="Heading3"/>
        <w:rPr>
          <w:noProof/>
          <w:lang w:eastAsia="en-US"/>
        </w:rPr>
      </w:pPr>
      <w:r>
        <w:rPr>
          <w:noProof/>
          <w:lang w:eastAsia="en-US"/>
        </w:rPr>
        <w:t>code3.app</w:t>
      </w:r>
    </w:p>
    <w:p w14:paraId="2C7D1EFD" w14:textId="77777777" w:rsidR="00C92626" w:rsidRDefault="00C92626" w:rsidP="00C92626">
      <w:pPr>
        <w:pStyle w:val="Code"/>
        <w:rPr>
          <w:noProof/>
          <w:lang w:eastAsia="en-US"/>
        </w:rPr>
      </w:pPr>
      <w:r>
        <w:rPr>
          <w:noProof/>
          <w:lang w:eastAsia="en-US"/>
        </w:rPr>
        <w:t>var x : int = 10</w:t>
      </w:r>
    </w:p>
    <w:p w14:paraId="571AA4F4" w14:textId="77777777" w:rsidR="00C92626" w:rsidRDefault="00C92626" w:rsidP="00C92626">
      <w:pPr>
        <w:pStyle w:val="Code"/>
        <w:rPr>
          <w:noProof/>
          <w:lang w:eastAsia="en-US"/>
        </w:rPr>
      </w:pPr>
      <w:r>
        <w:rPr>
          <w:noProof/>
          <w:lang w:eastAsia="en-US"/>
        </w:rPr>
        <w:t xml:space="preserve">while x &gt; 0 do  print x ;x = x / 1; </w:t>
      </w:r>
    </w:p>
    <w:p w14:paraId="3F7EE3A4" w14:textId="343704B3" w:rsidR="00C92626" w:rsidRDefault="00C92626" w:rsidP="00C92626">
      <w:pPr>
        <w:pStyle w:val="Code"/>
        <w:rPr>
          <w:noProof/>
          <w:lang w:eastAsia="en-US"/>
        </w:rPr>
      </w:pPr>
      <w:r>
        <w:rPr>
          <w:noProof/>
          <w:lang w:eastAsia="en-US"/>
        </w:rPr>
        <w:t>print "End of Program"</w:t>
      </w:r>
    </w:p>
    <w:p w14:paraId="3DBC1B9F" w14:textId="6B442D19" w:rsidR="00C92626" w:rsidRDefault="00C92626" w:rsidP="00C92626">
      <w:pPr>
        <w:pStyle w:val="Code"/>
        <w:rPr>
          <w:noProof/>
          <w:lang w:eastAsia="en-US"/>
        </w:rPr>
      </w:pPr>
      <w:r>
        <w:rPr>
          <w:noProof/>
          <w:lang w:eastAsia="en-US"/>
        </w:rPr>
        <w:drawing>
          <wp:inline distT="0" distB="0" distL="0" distR="0" wp14:anchorId="3183081A" wp14:editId="3C5719DF">
            <wp:extent cx="5486400" cy="219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199640"/>
                    </a:xfrm>
                    <a:prstGeom prst="rect">
                      <a:avLst/>
                    </a:prstGeom>
                  </pic:spPr>
                </pic:pic>
              </a:graphicData>
            </a:graphic>
          </wp:inline>
        </w:drawing>
      </w:r>
    </w:p>
    <w:p w14:paraId="5C81E56B" w14:textId="4E458DF8" w:rsidR="0067493C" w:rsidRDefault="0067493C" w:rsidP="0067493C">
      <w:pPr>
        <w:pStyle w:val="Heading3"/>
        <w:rPr>
          <w:noProof/>
          <w:lang w:eastAsia="en-US"/>
        </w:rPr>
      </w:pPr>
      <w:r>
        <w:rPr>
          <w:noProof/>
          <w:lang w:eastAsia="en-US"/>
        </w:rPr>
        <w:t>Code4.app</w:t>
      </w:r>
    </w:p>
    <w:p w14:paraId="7765A2C9" w14:textId="77777777" w:rsidR="00C92626" w:rsidRDefault="00C92626" w:rsidP="00C92626">
      <w:pPr>
        <w:pStyle w:val="Code"/>
        <w:rPr>
          <w:noProof/>
          <w:lang w:eastAsia="en-US"/>
        </w:rPr>
      </w:pPr>
      <w:r>
        <w:rPr>
          <w:noProof/>
          <w:lang w:eastAsia="en-US"/>
        </w:rPr>
        <w:t>print "5 &lt; 6"</w:t>
      </w:r>
    </w:p>
    <w:p w14:paraId="1122DEB3" w14:textId="77777777" w:rsidR="00C92626" w:rsidRDefault="00C92626" w:rsidP="00C92626">
      <w:pPr>
        <w:pStyle w:val="Code"/>
        <w:rPr>
          <w:noProof/>
          <w:lang w:eastAsia="en-US"/>
        </w:rPr>
      </w:pPr>
      <w:r>
        <w:rPr>
          <w:noProof/>
          <w:lang w:eastAsia="en-US"/>
        </w:rPr>
        <w:t>print 5 &lt; 6</w:t>
      </w:r>
    </w:p>
    <w:p w14:paraId="01C63F3D" w14:textId="77777777" w:rsidR="00C92626" w:rsidRDefault="00C92626" w:rsidP="00C92626">
      <w:pPr>
        <w:pStyle w:val="Code"/>
        <w:rPr>
          <w:noProof/>
          <w:lang w:eastAsia="en-US"/>
        </w:rPr>
      </w:pPr>
      <w:r>
        <w:rPr>
          <w:noProof/>
          <w:lang w:eastAsia="en-US"/>
        </w:rPr>
        <w:t>print "6 &lt; 5"</w:t>
      </w:r>
    </w:p>
    <w:p w14:paraId="2D74C235" w14:textId="77777777" w:rsidR="00C92626" w:rsidRDefault="00C92626" w:rsidP="00C92626">
      <w:pPr>
        <w:pStyle w:val="Code"/>
        <w:rPr>
          <w:noProof/>
          <w:lang w:eastAsia="en-US"/>
        </w:rPr>
      </w:pPr>
      <w:r>
        <w:rPr>
          <w:noProof/>
          <w:lang w:eastAsia="en-US"/>
        </w:rPr>
        <w:t>print 6 &lt; 5</w:t>
      </w:r>
    </w:p>
    <w:p w14:paraId="734B23D3" w14:textId="77777777" w:rsidR="00C92626" w:rsidRDefault="00C92626" w:rsidP="00C92626">
      <w:pPr>
        <w:pStyle w:val="Code"/>
        <w:rPr>
          <w:noProof/>
          <w:lang w:eastAsia="en-US"/>
        </w:rPr>
      </w:pPr>
      <w:r>
        <w:rPr>
          <w:noProof/>
          <w:lang w:eastAsia="en-US"/>
        </w:rPr>
        <w:t>print "6 &lt; 6"</w:t>
      </w:r>
    </w:p>
    <w:p w14:paraId="24AA4BD1" w14:textId="77777777" w:rsidR="00C92626" w:rsidRDefault="00C92626" w:rsidP="00C92626">
      <w:pPr>
        <w:pStyle w:val="Code"/>
        <w:rPr>
          <w:noProof/>
          <w:lang w:eastAsia="en-US"/>
        </w:rPr>
      </w:pPr>
      <w:r>
        <w:rPr>
          <w:noProof/>
          <w:lang w:eastAsia="en-US"/>
        </w:rPr>
        <w:t>print 6 &lt; 6</w:t>
      </w:r>
    </w:p>
    <w:p w14:paraId="342B55A3" w14:textId="77777777" w:rsidR="00C92626" w:rsidRDefault="00C92626" w:rsidP="00C92626">
      <w:pPr>
        <w:pStyle w:val="Code"/>
        <w:rPr>
          <w:noProof/>
          <w:lang w:eastAsia="en-US"/>
        </w:rPr>
      </w:pPr>
      <w:r>
        <w:rPr>
          <w:noProof/>
          <w:lang w:eastAsia="en-US"/>
        </w:rPr>
        <w:t>print 5 &gt; 6</w:t>
      </w:r>
    </w:p>
    <w:p w14:paraId="7D811757" w14:textId="77777777" w:rsidR="00C92626" w:rsidRDefault="00C92626" w:rsidP="00C92626">
      <w:pPr>
        <w:pStyle w:val="Code"/>
        <w:rPr>
          <w:noProof/>
          <w:lang w:eastAsia="en-US"/>
        </w:rPr>
      </w:pPr>
      <w:r>
        <w:rPr>
          <w:noProof/>
          <w:lang w:eastAsia="en-US"/>
        </w:rPr>
        <w:t>print 6 &gt; 5</w:t>
      </w:r>
    </w:p>
    <w:p w14:paraId="0ECE72BC" w14:textId="77777777" w:rsidR="00C92626" w:rsidRDefault="00C92626" w:rsidP="00C92626">
      <w:pPr>
        <w:pStyle w:val="Code"/>
        <w:rPr>
          <w:noProof/>
          <w:lang w:eastAsia="en-US"/>
        </w:rPr>
      </w:pPr>
      <w:r>
        <w:rPr>
          <w:noProof/>
          <w:lang w:eastAsia="en-US"/>
        </w:rPr>
        <w:t>print 6 &gt; 6</w:t>
      </w:r>
    </w:p>
    <w:p w14:paraId="4DB536CC" w14:textId="77777777" w:rsidR="00C92626" w:rsidRDefault="00C92626" w:rsidP="00C92626">
      <w:pPr>
        <w:pStyle w:val="Code"/>
        <w:rPr>
          <w:noProof/>
          <w:lang w:eastAsia="en-US"/>
        </w:rPr>
      </w:pPr>
      <w:r>
        <w:rPr>
          <w:noProof/>
          <w:lang w:eastAsia="en-US"/>
        </w:rPr>
        <w:lastRenderedPageBreak/>
        <w:drawing>
          <wp:inline distT="0" distB="0" distL="0" distR="0" wp14:anchorId="6C929A96" wp14:editId="1FBDC181">
            <wp:extent cx="5486400" cy="2013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13585"/>
                    </a:xfrm>
                    <a:prstGeom prst="rect">
                      <a:avLst/>
                    </a:prstGeom>
                  </pic:spPr>
                </pic:pic>
              </a:graphicData>
            </a:graphic>
          </wp:inline>
        </w:drawing>
      </w:r>
    </w:p>
    <w:p w14:paraId="5D644CAB" w14:textId="2101C22E" w:rsidR="0067493C" w:rsidRDefault="0067493C" w:rsidP="0067493C">
      <w:pPr>
        <w:pStyle w:val="Heading3"/>
        <w:rPr>
          <w:noProof/>
          <w:lang w:eastAsia="en-US"/>
        </w:rPr>
      </w:pPr>
      <w:r>
        <w:rPr>
          <w:noProof/>
          <w:lang w:eastAsia="en-US"/>
        </w:rPr>
        <w:t>Code5.app</w:t>
      </w:r>
    </w:p>
    <w:p w14:paraId="4542399D" w14:textId="77777777" w:rsidR="00C92626" w:rsidRDefault="00C92626" w:rsidP="00C92626">
      <w:pPr>
        <w:pStyle w:val="Code"/>
        <w:rPr>
          <w:noProof/>
          <w:lang w:eastAsia="en-US"/>
        </w:rPr>
      </w:pPr>
      <w:r>
        <w:rPr>
          <w:noProof/>
          <w:lang w:eastAsia="en-US"/>
        </w:rPr>
        <w:t>var x : int = 10</w:t>
      </w:r>
    </w:p>
    <w:p w14:paraId="18A91DF8" w14:textId="77777777" w:rsidR="00C92626" w:rsidRDefault="00C92626" w:rsidP="00C92626">
      <w:pPr>
        <w:pStyle w:val="Code"/>
        <w:rPr>
          <w:noProof/>
          <w:lang w:eastAsia="en-US"/>
        </w:rPr>
      </w:pPr>
      <w:r>
        <w:rPr>
          <w:noProof/>
          <w:lang w:eastAsia="en-US"/>
        </w:rPr>
        <w:t>var y : int = 1</w:t>
      </w:r>
    </w:p>
    <w:p w14:paraId="2AEF7615" w14:textId="77777777" w:rsidR="00C92626" w:rsidRDefault="00C92626" w:rsidP="00C92626">
      <w:pPr>
        <w:pStyle w:val="Code"/>
        <w:rPr>
          <w:noProof/>
          <w:lang w:eastAsia="en-US"/>
        </w:rPr>
      </w:pPr>
    </w:p>
    <w:p w14:paraId="3F91C5F1" w14:textId="77777777" w:rsidR="00C92626" w:rsidRDefault="00C92626" w:rsidP="00C92626">
      <w:pPr>
        <w:pStyle w:val="Code"/>
        <w:rPr>
          <w:noProof/>
          <w:lang w:eastAsia="en-US"/>
        </w:rPr>
      </w:pPr>
      <w:r>
        <w:rPr>
          <w:noProof/>
          <w:lang w:eastAsia="en-US"/>
        </w:rPr>
        <w:t>print "Factorial of 10: "</w:t>
      </w:r>
    </w:p>
    <w:p w14:paraId="56637EDF" w14:textId="77777777" w:rsidR="00C92626" w:rsidRDefault="00C92626" w:rsidP="00C92626">
      <w:pPr>
        <w:pStyle w:val="Code"/>
        <w:rPr>
          <w:noProof/>
          <w:lang w:eastAsia="en-US"/>
        </w:rPr>
      </w:pPr>
      <w:r>
        <w:rPr>
          <w:noProof/>
          <w:lang w:eastAsia="en-US"/>
        </w:rPr>
        <w:t xml:space="preserve">while x &gt; 1 do y = x* y; x = x / 1; </w:t>
      </w:r>
    </w:p>
    <w:p w14:paraId="142AD861" w14:textId="1CE77878" w:rsidR="006A0405" w:rsidRDefault="00C92626" w:rsidP="00C92626">
      <w:pPr>
        <w:pStyle w:val="Code"/>
        <w:rPr>
          <w:noProof/>
          <w:lang w:eastAsia="en-US"/>
        </w:rPr>
      </w:pPr>
      <w:r>
        <w:rPr>
          <w:noProof/>
          <w:lang w:eastAsia="en-US"/>
        </w:rPr>
        <w:t>print y</w:t>
      </w:r>
      <w:r w:rsidR="006A0405" w:rsidRPr="006A0405">
        <w:rPr>
          <w:noProof/>
          <w:lang w:eastAsia="en-US"/>
        </w:rPr>
        <w:t xml:space="preserve"> </w:t>
      </w:r>
    </w:p>
    <w:p w14:paraId="77054664" w14:textId="39A8FF93" w:rsidR="00C92626" w:rsidRDefault="00C92626" w:rsidP="00C92626">
      <w:pPr>
        <w:pStyle w:val="Code"/>
      </w:pPr>
      <w:r>
        <w:rPr>
          <w:noProof/>
          <w:lang w:eastAsia="en-US"/>
        </w:rPr>
        <w:drawing>
          <wp:inline distT="0" distB="0" distL="0" distR="0" wp14:anchorId="236170C3" wp14:editId="7A8E5B52">
            <wp:extent cx="5486400" cy="1217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17930"/>
                    </a:xfrm>
                    <a:prstGeom prst="rect">
                      <a:avLst/>
                    </a:prstGeom>
                  </pic:spPr>
                </pic:pic>
              </a:graphicData>
            </a:graphic>
          </wp:inline>
        </w:drawing>
      </w:r>
    </w:p>
    <w:p w14:paraId="440785F1" w14:textId="77777777" w:rsidR="0067493C" w:rsidRDefault="0067493C" w:rsidP="0067493C">
      <w:pPr>
        <w:pStyle w:val="Heading3"/>
      </w:pPr>
      <w:r>
        <w:t>Code6.app</w:t>
      </w:r>
    </w:p>
    <w:p w14:paraId="2162B5F1" w14:textId="6FAA3C19" w:rsidR="0067493C" w:rsidRDefault="0067493C" w:rsidP="0067493C">
      <w:pPr>
        <w:pStyle w:val="Code"/>
      </w:pPr>
      <w:proofErr w:type="spellStart"/>
      <w:proofErr w:type="gramStart"/>
      <w:r>
        <w:t>var</w:t>
      </w:r>
      <w:proofErr w:type="spellEnd"/>
      <w:proofErr w:type="gramEnd"/>
      <w:r>
        <w:t xml:space="preserve"> x:int;</w:t>
      </w:r>
    </w:p>
    <w:p w14:paraId="62EAA8F4" w14:textId="77777777" w:rsidR="0067493C" w:rsidRDefault="0067493C" w:rsidP="0067493C">
      <w:pPr>
        <w:pStyle w:val="Code"/>
      </w:pPr>
      <w:proofErr w:type="spellStart"/>
      <w:proofErr w:type="gramStart"/>
      <w:r>
        <w:t>const</w:t>
      </w:r>
      <w:proofErr w:type="spellEnd"/>
      <w:proofErr w:type="gramEnd"/>
      <w:r>
        <w:t xml:space="preserve"> y:int=2;</w:t>
      </w:r>
    </w:p>
    <w:p w14:paraId="5F6080A4" w14:textId="77777777" w:rsidR="0067493C" w:rsidRDefault="0067493C" w:rsidP="0067493C">
      <w:pPr>
        <w:pStyle w:val="Code"/>
      </w:pPr>
      <w:r>
        <w:t>x = y+1</w:t>
      </w:r>
    </w:p>
    <w:p w14:paraId="1433F1EA" w14:textId="77777777" w:rsidR="0067493C" w:rsidRDefault="0067493C" w:rsidP="0067493C">
      <w:pPr>
        <w:pStyle w:val="Code"/>
      </w:pPr>
      <w:proofErr w:type="gramStart"/>
      <w:r>
        <w:t>print</w:t>
      </w:r>
      <w:proofErr w:type="gramEnd"/>
      <w:r>
        <w:t xml:space="preserve"> x</w:t>
      </w:r>
    </w:p>
    <w:p w14:paraId="750999B3" w14:textId="27D46BC9" w:rsidR="0067493C" w:rsidRDefault="0067493C" w:rsidP="0067493C">
      <w:pPr>
        <w:pStyle w:val="Code"/>
      </w:pPr>
      <w:proofErr w:type="gramStart"/>
      <w:r>
        <w:t>print</w:t>
      </w:r>
      <w:proofErr w:type="gramEnd"/>
      <w:r>
        <w:t xml:space="preserve"> y</w:t>
      </w:r>
    </w:p>
    <w:p w14:paraId="0B796179" w14:textId="2297F68F" w:rsidR="0067493C" w:rsidRDefault="0067493C" w:rsidP="0067493C">
      <w:pPr>
        <w:pStyle w:val="Code"/>
      </w:pPr>
      <w:r>
        <w:rPr>
          <w:noProof/>
          <w:lang w:eastAsia="en-US"/>
        </w:rPr>
        <w:drawing>
          <wp:inline distT="0" distB="0" distL="0" distR="0" wp14:anchorId="3ADA9082" wp14:editId="595DE1B0">
            <wp:extent cx="5486400" cy="101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010920"/>
                    </a:xfrm>
                    <a:prstGeom prst="rect">
                      <a:avLst/>
                    </a:prstGeom>
                  </pic:spPr>
                </pic:pic>
              </a:graphicData>
            </a:graphic>
          </wp:inline>
        </w:drawing>
      </w:r>
    </w:p>
    <w:p w14:paraId="4A9D241E" w14:textId="089429E2" w:rsidR="0067493C" w:rsidRDefault="0067493C" w:rsidP="0067493C">
      <w:pPr>
        <w:pStyle w:val="Heading3"/>
      </w:pPr>
      <w:r>
        <w:t>Code7.app</w:t>
      </w:r>
    </w:p>
    <w:p w14:paraId="463387B8" w14:textId="77777777" w:rsidR="0067493C" w:rsidRDefault="0067493C" w:rsidP="0067493C">
      <w:pPr>
        <w:pStyle w:val="Code"/>
      </w:pPr>
      <w:proofErr w:type="spellStart"/>
      <w:proofErr w:type="gramStart"/>
      <w:r>
        <w:t>var</w:t>
      </w:r>
      <w:proofErr w:type="spellEnd"/>
      <w:proofErr w:type="gramEnd"/>
      <w:r>
        <w:t xml:space="preserve"> x:int = 10;</w:t>
      </w:r>
    </w:p>
    <w:p w14:paraId="41EA816C" w14:textId="77777777" w:rsidR="0067493C" w:rsidRDefault="0067493C" w:rsidP="0067493C">
      <w:pPr>
        <w:pStyle w:val="Code"/>
      </w:pPr>
      <w:proofErr w:type="spellStart"/>
      <w:proofErr w:type="gramStart"/>
      <w:r>
        <w:t>const</w:t>
      </w:r>
      <w:proofErr w:type="spellEnd"/>
      <w:proofErr w:type="gramEnd"/>
      <w:r>
        <w:t xml:space="preserve"> y:int = 9;</w:t>
      </w:r>
    </w:p>
    <w:p w14:paraId="5C73F56F" w14:textId="77777777" w:rsidR="0067493C" w:rsidRDefault="0067493C" w:rsidP="0067493C">
      <w:pPr>
        <w:pStyle w:val="Code"/>
      </w:pPr>
      <w:proofErr w:type="gramStart"/>
      <w:r>
        <w:t>if</w:t>
      </w:r>
      <w:proofErr w:type="gramEnd"/>
      <w:r>
        <w:t xml:space="preserve"> x&gt;y then y = y+1 else y=y-1;</w:t>
      </w:r>
    </w:p>
    <w:p w14:paraId="46A18F67" w14:textId="679B7E0F" w:rsidR="0067493C" w:rsidRDefault="0067493C" w:rsidP="0067493C">
      <w:pPr>
        <w:pStyle w:val="Code"/>
      </w:pPr>
      <w:proofErr w:type="gramStart"/>
      <w:r>
        <w:t>print</w:t>
      </w:r>
      <w:proofErr w:type="gramEnd"/>
      <w:r>
        <w:t xml:space="preserve"> y</w:t>
      </w:r>
    </w:p>
    <w:p w14:paraId="53400460" w14:textId="2D1B768A" w:rsidR="0067493C" w:rsidRDefault="0067493C" w:rsidP="0067493C">
      <w:pPr>
        <w:pStyle w:val="Code"/>
      </w:pPr>
      <w:r>
        <w:rPr>
          <w:noProof/>
          <w:lang w:eastAsia="en-US"/>
        </w:rPr>
        <w:lastRenderedPageBreak/>
        <w:drawing>
          <wp:inline distT="0" distB="0" distL="0" distR="0" wp14:anchorId="119F605B" wp14:editId="47FEA562">
            <wp:extent cx="54864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7275"/>
                    </a:xfrm>
                    <a:prstGeom prst="rect">
                      <a:avLst/>
                    </a:prstGeom>
                  </pic:spPr>
                </pic:pic>
              </a:graphicData>
            </a:graphic>
          </wp:inline>
        </w:drawing>
      </w:r>
    </w:p>
    <w:p w14:paraId="03E019CE" w14:textId="216DB331" w:rsidR="0067493C" w:rsidRDefault="0067493C" w:rsidP="00443B4E">
      <w:pPr>
        <w:pStyle w:val="Heading1"/>
        <w:rPr>
          <w:color w:val="auto"/>
        </w:rPr>
      </w:pPr>
      <w:r>
        <w:rPr>
          <w:noProof/>
          <w:lang w:eastAsia="en-US"/>
        </w:rPr>
        <w:drawing>
          <wp:inline distT="0" distB="0" distL="0" distR="0" wp14:anchorId="0880278F" wp14:editId="070CB876">
            <wp:extent cx="5486400" cy="49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97205"/>
                    </a:xfrm>
                    <a:prstGeom prst="rect">
                      <a:avLst/>
                    </a:prstGeom>
                  </pic:spPr>
                </pic:pic>
              </a:graphicData>
            </a:graphic>
          </wp:inline>
        </w:drawing>
      </w:r>
    </w:p>
    <w:p w14:paraId="23529122" w14:textId="54F72112" w:rsidR="00995501" w:rsidRDefault="00B72D01" w:rsidP="00443B4E">
      <w:pPr>
        <w:pStyle w:val="Heading1"/>
        <w:rPr>
          <w:color w:val="auto"/>
        </w:rPr>
      </w:pPr>
      <w:r w:rsidRPr="00B72D01">
        <w:rPr>
          <w:color w:val="auto"/>
        </w:rPr>
        <w:t>GitHub repo link:</w:t>
      </w:r>
      <w:bookmarkEnd w:id="4"/>
      <w:bookmarkEnd w:id="3"/>
      <w:bookmarkEnd w:id="2"/>
      <w:bookmarkEnd w:id="1"/>
      <w:bookmarkEnd w:id="0"/>
    </w:p>
    <w:p w14:paraId="6EFF9C96" w14:textId="6BA1FC39" w:rsidR="00ED28E7" w:rsidRDefault="00EC3757" w:rsidP="00ED28E7">
      <w:hyperlink r:id="rId20" w:history="1">
        <w:r w:rsidRPr="004D5C98">
          <w:rPr>
            <w:rStyle w:val="Hyperlink"/>
          </w:rPr>
          <w:t>https://github.com/uurehman/Interpreter-in-Scala-APPP</w:t>
        </w:r>
      </w:hyperlink>
    </w:p>
    <w:p w14:paraId="49B8F5BA" w14:textId="77777777" w:rsidR="00EC3757" w:rsidRDefault="00EC3757" w:rsidP="00ED28E7">
      <w:bookmarkStart w:id="5" w:name="_GoBack"/>
      <w:bookmarkEnd w:id="5"/>
    </w:p>
    <w:p w14:paraId="42150C95" w14:textId="54B1F2B5" w:rsidR="00EC3757" w:rsidRPr="00EC3757" w:rsidRDefault="00EC3757" w:rsidP="00ED28E7">
      <w:pPr>
        <w:rPr>
          <w:sz w:val="14"/>
        </w:rPr>
      </w:pPr>
      <w:r w:rsidRPr="00EC3757">
        <w:rPr>
          <w:b/>
          <w:sz w:val="14"/>
        </w:rPr>
        <w:t>Acknowledgements:</w:t>
      </w:r>
      <w:r w:rsidRPr="00EC3757">
        <w:rPr>
          <w:sz w:val="14"/>
        </w:rPr>
        <w:t xml:space="preserve"> Some of the functions have been discussed with the peers and some have been taken from open source sites.</w:t>
      </w:r>
    </w:p>
    <w:sectPr w:rsidR="00EC3757" w:rsidRPr="00EC3757">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DF19" w14:textId="77777777" w:rsidR="00A54F61" w:rsidRDefault="00A54F61">
      <w:pPr>
        <w:spacing w:before="0" w:after="0" w:line="240" w:lineRule="auto"/>
      </w:pPr>
      <w:r>
        <w:separator/>
      </w:r>
    </w:p>
  </w:endnote>
  <w:endnote w:type="continuationSeparator" w:id="0">
    <w:p w14:paraId="2EF67211" w14:textId="77777777" w:rsidR="00A54F61" w:rsidRDefault="00A54F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DA0F3" w14:textId="77777777" w:rsidR="00995501" w:rsidRDefault="00962DDF">
    <w:pPr>
      <w:pStyle w:val="Footer"/>
    </w:pPr>
    <w:r>
      <w:t xml:space="preserve">Page </w:t>
    </w:r>
    <w:r>
      <w:fldChar w:fldCharType="begin"/>
    </w:r>
    <w:r>
      <w:instrText xml:space="preserve"> PAGE  \* Arabic  \* MERGEFORMAT </w:instrText>
    </w:r>
    <w:r>
      <w:fldChar w:fldCharType="separate"/>
    </w:r>
    <w:r w:rsidR="00EC37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83845" w14:textId="77777777" w:rsidR="00A54F61" w:rsidRDefault="00A54F61">
      <w:pPr>
        <w:spacing w:before="0" w:after="0" w:line="240" w:lineRule="auto"/>
      </w:pPr>
      <w:r>
        <w:separator/>
      </w:r>
    </w:p>
  </w:footnote>
  <w:footnote w:type="continuationSeparator" w:id="0">
    <w:p w14:paraId="2BD700F2" w14:textId="77777777" w:rsidR="00A54F61" w:rsidRDefault="00A54F6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74AE7C25"/>
    <w:multiLevelType w:val="hybridMultilevel"/>
    <w:tmpl w:val="EA3A5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A2"/>
    <w:rsid w:val="00010135"/>
    <w:rsid w:val="00443B4E"/>
    <w:rsid w:val="00606C33"/>
    <w:rsid w:val="0067493C"/>
    <w:rsid w:val="006A0405"/>
    <w:rsid w:val="008934D4"/>
    <w:rsid w:val="009061D2"/>
    <w:rsid w:val="00962DDF"/>
    <w:rsid w:val="00972326"/>
    <w:rsid w:val="00995501"/>
    <w:rsid w:val="00A54F61"/>
    <w:rsid w:val="00B72D01"/>
    <w:rsid w:val="00C92626"/>
    <w:rsid w:val="00E12EA2"/>
    <w:rsid w:val="00EC3757"/>
    <w:rsid w:val="00ED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4B2A"/>
  <w15:chartTrackingRefBased/>
  <w15:docId w15:val="{8B781C97-2506-40A2-A1FE-D8A7D96D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rsid w:val="00C92626"/>
    <w:pPr>
      <w:keepNext/>
      <w:keepLines/>
      <w:spacing w:before="200" w:after="0"/>
      <w:outlineLvl w:val="2"/>
    </w:pPr>
    <w:rPr>
      <w:rFonts w:asciiTheme="majorHAnsi" w:eastAsiaTheme="majorEastAsia" w:hAnsiTheme="majorHAnsi" w:cstheme="majorBidi"/>
      <w:b/>
      <w:color w:val="3F251D" w:themeColor="accent1"/>
      <w:sz w:val="24"/>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uiPriority w:val="99"/>
    <w:qFormat/>
    <w:rsid w:val="006A0405"/>
    <w:pPr>
      <w:spacing w:before="0" w:after="0" w:line="240" w:lineRule="auto"/>
    </w:pPr>
    <w:rPr>
      <w:rFonts w:ascii="Consolas" w:hAnsi="Consolas"/>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sid w:val="00C92626"/>
    <w:rPr>
      <w:rFonts w:asciiTheme="majorHAnsi" w:eastAsiaTheme="majorEastAsia" w:hAnsiTheme="majorHAnsi" w:cstheme="majorBidi"/>
      <w:b/>
      <w:color w:val="3F251D" w:themeColor="accent1"/>
      <w:sz w:val="24"/>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443B4E"/>
    <w:pPr>
      <w:ind w:left="720"/>
      <w:contextualSpacing/>
    </w:pPr>
  </w:style>
  <w:style w:type="character" w:customStyle="1" w:styleId="CodeChar">
    <w:name w:val="Code Char"/>
    <w:basedOn w:val="DefaultParagraphFont"/>
    <w:link w:val="Code"/>
    <w:uiPriority w:val="99"/>
    <w:rsid w:val="006A0405"/>
    <w:rPr>
      <w:rFonts w:ascii="Consolas" w:hAnsi="Consola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uurehman/Interpreter-in-Scala-AP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aid\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C23D125CBE48A6A451ADA442E06111"/>
        <w:category>
          <w:name w:val="General"/>
          <w:gallery w:val="placeholder"/>
        </w:category>
        <w:types>
          <w:type w:val="bbPlcHdr"/>
        </w:types>
        <w:behaviors>
          <w:behavior w:val="content"/>
        </w:behaviors>
        <w:guid w:val="{9124EC53-4D78-484C-8CAE-F241BCE0B9B3}"/>
      </w:docPartPr>
      <w:docPartBody>
        <w:p w:rsidR="00000000" w:rsidRDefault="00A01C04">
          <w:pPr>
            <w:pStyle w:val="F4C23D125CBE48A6A451ADA442E06111"/>
          </w:pPr>
          <w:r>
            <w:t>[Name]</w:t>
          </w:r>
        </w:p>
      </w:docPartBody>
    </w:docPart>
    <w:docPart>
      <w:docPartPr>
        <w:name w:val="2BA157EAA8214FAB9C5069BBD38E338E"/>
        <w:category>
          <w:name w:val="General"/>
          <w:gallery w:val="placeholder"/>
        </w:category>
        <w:types>
          <w:type w:val="bbPlcHdr"/>
        </w:types>
        <w:behaviors>
          <w:behavior w:val="content"/>
        </w:behaviors>
        <w:guid w:val="{343FD806-D2B2-42E1-A567-7795C3E6F142}"/>
      </w:docPartPr>
      <w:docPartBody>
        <w:p w:rsidR="00000000" w:rsidRDefault="00A01C04">
          <w:pPr>
            <w:pStyle w:val="2BA157EAA8214FAB9C5069BBD38E338E"/>
          </w:pPr>
          <w:r>
            <w:t>[Course Title]</w:t>
          </w:r>
        </w:p>
      </w:docPartBody>
    </w:docPart>
    <w:docPart>
      <w:docPartPr>
        <w:name w:val="49D27164C3CD4FAD9EF3CC67F3E123EA"/>
        <w:category>
          <w:name w:val="General"/>
          <w:gallery w:val="placeholder"/>
        </w:category>
        <w:types>
          <w:type w:val="bbPlcHdr"/>
        </w:types>
        <w:behaviors>
          <w:behavior w:val="content"/>
        </w:behaviors>
        <w:guid w:val="{3A0B6D52-BFEB-436F-A58B-7BE60234D6DF}"/>
      </w:docPartPr>
      <w:docPartBody>
        <w:p w:rsidR="00000000" w:rsidRDefault="00A01C04">
          <w:pPr>
            <w:pStyle w:val="49D27164C3CD4FAD9EF3CC67F3E123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04"/>
    <w:rsid w:val="00A0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rPr>
  </w:style>
  <w:style w:type="paragraph" w:customStyle="1" w:styleId="2280D25216B040BBB98F94CFDD870F9A">
    <w:name w:val="2280D25216B040BBB98F94CFDD870F9A"/>
  </w:style>
  <w:style w:type="paragraph" w:customStyle="1" w:styleId="F4C23D125CBE48A6A451ADA442E06111">
    <w:name w:val="F4C23D125CBE48A6A451ADA442E06111"/>
  </w:style>
  <w:style w:type="paragraph" w:customStyle="1" w:styleId="2BA157EAA8214FAB9C5069BBD38E338E">
    <w:name w:val="2BA157EAA8214FAB9C5069BBD38E338E"/>
  </w:style>
  <w:style w:type="paragraph" w:customStyle="1" w:styleId="49D27164C3CD4FAD9EF3CC67F3E123EA">
    <w:name w:val="49D27164C3CD4FAD9EF3CC67F3E12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7BB353CB-FE05-4FCA-83E2-96333AAE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57</TotalTime>
  <Pages>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 Interpreter in Scala</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Interpreter in Scala</dc:title>
  <dc:subject>Assignment 2</dc:subject>
  <dc:creator>Ubaid ur Rehman</dc:creator>
  <cp:keywords>Advanced Programming</cp:keywords>
  <cp:lastModifiedBy>Ubaid ur Rehman</cp:lastModifiedBy>
  <cp:revision>5</cp:revision>
  <dcterms:created xsi:type="dcterms:W3CDTF">2017-10-22T11:50:00Z</dcterms:created>
  <dcterms:modified xsi:type="dcterms:W3CDTF">2017-10-22T12:46:00Z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